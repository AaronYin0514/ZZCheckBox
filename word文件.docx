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694248" w14:textId="77777777" w:rsidR="00313AD9" w:rsidRDefault="00E56DE9">
      <w:pPr>
        <w:pStyle w:val="aa"/>
      </w:pPr>
      <w:bookmarkStart w:id="0" w:name="_GoBack"/>
      <w:r>
        <w:rPr>
          <w:noProof/>
          <w:lang w:val="en-US"/>
        </w:rPr>
        <w:pict w14:anchorId="4F3599A0">
          <v:shapetype id="_x0000_t202" coordsize="21600,21600" o:spt="202" path="m0,0l0,21600,21600,21600,21600,0xe">
            <v:stroke joinstyle="miter"/>
            <v:path gradientshapeok="t" o:connecttype="rect"/>
          </v:shapetype>
          <v:shape id="_x6587__x672c__x6846__x0020_2" o:spid="_x0000_s1025" type="#_x0000_t202" alt="Title: 卷和日期" style="position:absolute;margin-left:0;margin-top:0;width:180pt;height:180pt;z-index:251659264;visibility:visible;mso-wrap-style:square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14:paraId="71A3202A" w14:textId="77777777" w:rsidR="00313AD9" w:rsidRDefault="00E56DE9">
                  <w:r>
                    <w:t>第</w:t>
                  </w:r>
                  <w:r>
                    <w:t xml:space="preserve"> 1 </w:t>
                  </w:r>
                  <w:r>
                    <w:t>卷</w:t>
                  </w:r>
                  <w:r>
                    <w:t xml:space="preserve"> | </w:t>
                  </w:r>
                  <w:r>
                    <w:t>第</w:t>
                  </w:r>
                  <w:r>
                    <w:t xml:space="preserve"> 1 </w:t>
                  </w:r>
                  <w:r>
                    <w:t>期</w:t>
                  </w:r>
                </w:p>
                <w:p w14:paraId="1A15CF5D" w14:textId="77777777" w:rsidR="00313AD9" w:rsidRDefault="00E56DE9">
                  <w:r>
                    <w:t>日期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/>
        </w:rPr>
        <w:pict w14:anchorId="56536E48">
          <v:rect id="_x77e9__x5f62__x0020_1" o:spid="_x0000_s1026" alt="Title: 刊头" style="position:absolute;margin-left:0;margin-top:0;width:379.35pt;height:180pt;z-index:251658240;visibility:visible;mso-wrap-style:square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14:paraId="71C56D85" w14:textId="77777777" w:rsidR="00313AD9" w:rsidRDefault="00E56DE9">
                  <w:r>
                    <w:rPr>
                      <w:rFonts w:hint="eastAsia"/>
                    </w:rPr>
                    <w:t>新闻稿标题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/>
        </w:rPr>
        <w:pict w14:anchorId="59BAB438">
          <v:shape id="_x6587__x672c__x6846__x0020_3" o:spid="_x0000_s1027" type="#_x0000_t202" alt="Title: 边栏" style="position:absolute;margin-left:0;margin-top:3in;width:180pt;height:222.5pt;z-index:251660288;visibility:visible;mso-wrap-style:square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14:paraId="421A88BC" w14:textId="77777777" w:rsidR="00313AD9" w:rsidRDefault="00E56DE9">
                  <w:r>
                    <w:t>在这里添加边栏或重要引述</w:t>
                  </w:r>
                </w:p>
              </w:txbxContent>
            </v:textbox>
            <w10:wrap type="square" anchorx="page" anchory="page"/>
          </v:shape>
        </w:pict>
      </w:r>
      <w:sdt>
        <w:sdtPr>
          <w:id w:val="1860006269"/>
          <w:placeholder>
            <w:docPart w:val="A31F5D24142B874DB7982071C4EA5590"/>
          </w:placeholder>
          <w:temporary/>
          <w:showingPlcHdr/>
        </w:sdtPr>
        <w:sdtEndPr/>
        <w:sdtContent>
          <w:r>
            <w:t>要立即开始，只需点击任何占位符文本（例如此文本）并开始键入即可。</w:t>
          </w:r>
        </w:sdtContent>
      </w:sdt>
    </w:p>
    <w:bookmarkEnd w:id="0" w:displacedByCustomXml="next"/>
    <w:sdt>
      <w:sdtPr>
        <w:id w:val="500551984"/>
        <w:placeholder>
          <w:docPart w:val="028D8AE3E5C247479638F87BBD2D7280"/>
        </w:placeholder>
        <w:temporary/>
        <w:showingPlcHdr/>
      </w:sdtPr>
      <w:sdtEndPr/>
      <w:sdtContent>
        <w:p w14:paraId="1520AF75" w14:textId="77777777" w:rsidR="00313AD9" w:rsidRDefault="00E56DE9">
          <w:pPr>
            <w:pStyle w:val="1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sdtContent>
    </w:sdt>
    <w:sdt>
      <w:sdtPr>
        <w:id w:val="-1028710939"/>
        <w:placeholder>
          <w:docPart w:val="DD21CA97BCF33542AAC8E040917CE104"/>
        </w:placeholder>
        <w:temporary/>
        <w:showingPlcHdr/>
      </w:sdtPr>
      <w:sdtEndPr/>
      <w:sdtContent>
        <w:p w14:paraId="21F7D32E" w14:textId="77777777" w:rsidR="00313AD9" w:rsidRDefault="00E56DE9">
          <w:pPr>
            <w:rPr>
              <w:noProof/>
            </w:rPr>
          </w:pPr>
          <w:r>
            <w:t>在计算机、平板电脑或手机上使用</w:t>
          </w:r>
          <w:r>
            <w:t xml:space="preserve"> Word </w:t>
          </w:r>
          <w:r>
            <w:t>查看和编辑此新闻稿。在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sdtContent>
    </w:sdt>
    <w:p w14:paraId="3B6D3D9D" w14:textId="77777777" w:rsidR="00313AD9" w:rsidRDefault="00E56DE9">
      <w:r>
        <w:rPr>
          <w:noProof/>
          <w:lang w:val="en-US"/>
        </w:rPr>
        <w:drawing>
          <wp:inline distT="0" distB="0" distL="0" distR="0" wp14:anchorId="6AA0B00B" wp14:editId="318E7ED2">
            <wp:extent cx="4743450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2064_9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2"/>
                    <a:stretch/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-2051058562"/>
        <w:placeholder>
          <w:docPart w:val="1F2CBAD4A65DC64FB0E254EE41A919C6"/>
        </w:placeholder>
        <w:temporary/>
        <w:showingPlcHdr/>
      </w:sdtPr>
      <w:sdtEndPr/>
      <w:sdtContent>
        <w:p w14:paraId="68E188D3" w14:textId="77777777" w:rsidR="00313AD9" w:rsidRDefault="00E56DE9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p w14:paraId="2F4AE9DC" w14:textId="77777777" w:rsidR="00313AD9" w:rsidRDefault="00E56DE9">
      <w:pPr>
        <w:spacing w:line="259" w:lineRule="auto"/>
      </w:pPr>
      <w:r>
        <w:br w:type="page"/>
      </w:r>
    </w:p>
    <w:p w14:paraId="67FA6347" w14:textId="77777777" w:rsidR="00313AD9" w:rsidRDefault="00E56DE9">
      <w:r>
        <w:rPr>
          <w:noProof/>
          <w:lang w:val="en-US"/>
        </w:rPr>
        <w:lastRenderedPageBreak/>
        <w:pict w14:anchorId="42A41C8D">
          <v:shape id="_x6587__x672c__x6846__x0020_9" o:spid="_x0000_s1028" type="#_x0000_t202" alt="Title: 边栏" style="position:absolute;margin-left:0;margin-top:0;width:180pt;height:94.3pt;z-index:251662336;visibility:visible;mso-wrap-style:square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14:paraId="0675D6BE" w14:textId="77777777" w:rsidR="00313AD9" w:rsidRDefault="00E56DE9">
                  <w:r>
                    <w:t>在这里添加边栏或重要引述</w:t>
                  </w:r>
                </w:p>
              </w:txbxContent>
            </v:textbox>
            <w10:wrap type="square" anchorx="page"/>
          </v:shape>
        </w:pict>
      </w:r>
      <w:sdt>
        <w:sdtPr>
          <w:id w:val="-2132088013"/>
          <w:placeholder>
            <w:docPart w:val="AD986CB7C4B4BE428E0E537D32F33A04"/>
          </w:placeholder>
          <w:temporary/>
          <w:showingPlcHdr/>
        </w:sdtPr>
        <w:sdtEndPr/>
        <w:sdtContent>
          <w:r>
            <w:t>认为如此精美的文档很难设置格式？其实不然！此新闻稿使用样式，因此您点击即可应用所需格式。</w:t>
          </w:r>
        </w:sdtContent>
      </w:sdt>
    </w:p>
    <w:sdt>
      <w:sdtPr>
        <w:id w:val="-1957177524"/>
        <w:placeholder>
          <w:docPart w:val="D8633DF3AE822949916E1B37D4ECE1B7"/>
        </w:placeholder>
        <w:temporary/>
        <w:showingPlcHdr/>
      </w:sdtPr>
      <w:sdtEndPr/>
      <w:sdtContent>
        <w:p w14:paraId="0BBF8A24" w14:textId="77777777" w:rsidR="00313AD9" w:rsidRDefault="00E56DE9">
          <w:pPr>
            <w:pStyle w:val="1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sdtContent>
    </w:sdt>
    <w:sdt>
      <w:sdtPr>
        <w:id w:val="-592477168"/>
        <w:placeholder>
          <w:docPart w:val="0E0DD6AA39F0A64C83AFEEB90B78531D"/>
        </w:placeholder>
        <w:temporary/>
        <w:showingPlcHdr/>
      </w:sdtPr>
      <w:sdtEndPr/>
      <w:sdtContent>
        <w:p w14:paraId="4E233768" w14:textId="77777777" w:rsidR="00313AD9" w:rsidRDefault="00E56DE9">
          <w:pPr>
            <w:pStyle w:val="2"/>
          </w:pPr>
          <w:r>
            <w:t>标题</w:t>
          </w:r>
          <w:r>
            <w:t xml:space="preserve"> 2</w:t>
          </w:r>
        </w:p>
      </w:sdtContent>
    </w:sdt>
    <w:sdt>
      <w:sdtPr>
        <w:id w:val="-1970739021"/>
        <w:placeholder>
          <w:docPart w:val="F8BDFD095B85DB418FCDC44D19608798"/>
        </w:placeholder>
        <w:temporary/>
        <w:showingPlcHdr/>
      </w:sdtPr>
      <w:sdtEndPr/>
      <w:sdtContent>
        <w:p w14:paraId="381170B1" w14:textId="77777777" w:rsidR="00313AD9" w:rsidRDefault="00E56DE9">
          <w:r>
            <w:t>在</w:t>
          </w:r>
          <w:r>
            <w:t>“</w:t>
          </w:r>
          <w:r>
            <w:t>开始</w:t>
          </w:r>
          <w:r>
            <w:t>”</w:t>
          </w:r>
          <w:r>
            <w:t>选项卡上，查看</w:t>
          </w:r>
          <w:r>
            <w:t>“</w:t>
          </w:r>
          <w:r>
            <w:t>样式</w:t>
          </w:r>
          <w:r>
            <w:t>”</w:t>
          </w:r>
          <w:r>
            <w:t>以获取您在此文档中看到的任何文本格式。例如，此段落使用</w:t>
          </w:r>
          <w:r>
            <w:t>“</w:t>
          </w:r>
          <w:r>
            <w:t>正文</w:t>
          </w:r>
          <w:r>
            <w:t>”</w:t>
          </w:r>
          <w:r>
            <w:t>样式。</w:t>
          </w:r>
        </w:p>
      </w:sdtContent>
    </w:sdt>
    <w:sdt>
      <w:sdtPr>
        <w:id w:val="381838154"/>
        <w:placeholder>
          <w:docPart w:val="98E27204725E33409CC5990B7E9D46D2"/>
        </w:placeholder>
        <w:temporary/>
        <w:showingPlcHdr/>
      </w:sdtPr>
      <w:sdtEndPr/>
      <w:sdtContent>
        <w:p w14:paraId="101CFCF6" w14:textId="77777777" w:rsidR="00313AD9" w:rsidRDefault="00E56DE9">
          <w:pPr>
            <w:pStyle w:val="2"/>
          </w:pPr>
          <w:r>
            <w:t>标题</w:t>
          </w:r>
          <w:r>
            <w:t xml:space="preserve"> 2</w:t>
          </w:r>
        </w:p>
      </w:sdtContent>
    </w:sdt>
    <w:sdt>
      <w:sdtPr>
        <w:id w:val="1773731758"/>
        <w:placeholder>
          <w:docPart w:val="59261D27F68AD540B06891A56BB7BC40"/>
        </w:placeholder>
        <w:temporary/>
        <w:showingPlcHdr/>
      </w:sdtPr>
      <w:sdtEndPr/>
      <w:sdtContent>
        <w:p w14:paraId="432127DC" w14:textId="77777777" w:rsidR="00313AD9" w:rsidRDefault="00E56DE9">
          <w:r>
            <w:t>在</w:t>
          </w:r>
          <w:r>
            <w:t>“</w:t>
          </w:r>
          <w:r>
            <w:t>开始</w:t>
          </w:r>
          <w:r>
            <w:t>”</w:t>
          </w:r>
          <w:r>
            <w:t>选项卡上，查看</w:t>
          </w:r>
          <w:r>
            <w:t>“</w:t>
          </w:r>
          <w:r>
            <w:t>样式</w:t>
          </w:r>
          <w:r>
            <w:t>”</w:t>
          </w:r>
          <w:r>
            <w:t>以获取您在此文档中看到的任何文本格式。例如，此段落使用</w:t>
          </w:r>
          <w:r>
            <w:t>“</w:t>
          </w:r>
          <w:r>
            <w:t>正文</w:t>
          </w:r>
          <w:r>
            <w:t>”</w:t>
          </w:r>
          <w:r>
            <w:t>样式。</w:t>
          </w:r>
        </w:p>
      </w:sdtContent>
    </w:sdt>
    <w:p w14:paraId="6A02E921" w14:textId="77777777" w:rsidR="00313AD9" w:rsidRDefault="00E56DE9">
      <w:pPr>
        <w:pStyle w:val="1"/>
      </w:pPr>
      <w:r>
        <w:t xml:space="preserve"> </w:t>
      </w:r>
      <w:sdt>
        <w:sdtPr>
          <w:id w:val="-1489624377"/>
          <w:placeholder>
            <w:docPart w:val="42AD7D0376CBEA4A88323F3C2023ABA4"/>
          </w:placeholder>
          <w:temporary/>
          <w:showingPlcHdr/>
        </w:sdtPr>
        <w:sdtEndPr/>
        <w:sdtContent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sdtContent>
      </w:sdt>
    </w:p>
    <w:p w14:paraId="0CB67866" w14:textId="77777777" w:rsidR="00313AD9" w:rsidRDefault="00E56DE9">
      <w:pPr>
        <w:pStyle w:val="af1"/>
      </w:pPr>
      <w:r>
        <w:rPr>
          <w:noProof/>
          <w:lang w:val="en-US"/>
        </w:rPr>
        <w:pict w14:anchorId="2CE81408">
          <v:shape id="_x6587__x672c__x6846__x0020_6" o:spid="_x0000_s1029" type="#_x0000_t202" alt="Title: 邮寄者" style="position:absolute;margin-left:0;margin-top:0;width:595.35pt;height:420.95pt;z-index:251661312;visibility:visible;mso-wrap-style:square;mso-width-percent:1000;mso-height-percent:500;mso-wrap-distance-left:9pt;mso-wrap-distance-top:7.2pt;mso-wrap-distance-right:9pt;mso-wrap-distance-bottom:0;mso-position-horizontal:center;mso-position-horizontal-relative:page;mso-position-vertical:bottom;mso-position-vertical-relative:page;mso-width-percent:1000;mso-height-percent:500;mso-width-relative:page;mso-height-relative:page;v-text-anchor:top" o:allowoverlap="f" stroked="f" strokeweight=".5pt">
            <v:textbox inset="36pt,0,36pt,18pt">
              <w:txbxContent>
                <w:p w14:paraId="5111A2D1" w14:textId="77777777" w:rsidR="00313AD9" w:rsidRDefault="00E56DE9">
                  <w:r>
                    <w:t>公司</w:t>
                  </w:r>
                </w:p>
                <w:p w14:paraId="2CA019FF" w14:textId="77777777" w:rsidR="00313AD9" w:rsidRDefault="00E56DE9">
                  <w:r>
                    <w:t>地址</w:t>
                  </w:r>
                </w:p>
                <w:p w14:paraId="15121EF6" w14:textId="77777777" w:rsidR="00313AD9" w:rsidRDefault="00E56DE9">
                  <w:r>
                    <w:t>省</w:t>
                  </w:r>
                  <w:r>
                    <w:t>/</w:t>
                  </w:r>
                  <w:r>
                    <w:t>自治区</w:t>
                  </w:r>
                  <w:r>
                    <w:t>/</w:t>
                  </w:r>
                  <w:r>
                    <w:t>直辖市，市</w:t>
                  </w:r>
                  <w:r>
                    <w:t>/</w:t>
                  </w:r>
                  <w:r>
                    <w:t>县，邮政编码</w:t>
                  </w:r>
                </w:p>
                <w:p w14:paraId="733A763E" w14:textId="77777777" w:rsidR="00313AD9" w:rsidRDefault="00E56DE9">
                  <w:r>
                    <w:t>收件人</w:t>
                  </w:r>
                </w:p>
                <w:p w14:paraId="24D70F2D" w14:textId="77777777" w:rsidR="00313AD9" w:rsidRDefault="00E56DE9">
                  <w:r>
                    <w:t>地址</w:t>
                  </w:r>
                </w:p>
                <w:p w14:paraId="696E057D" w14:textId="77777777" w:rsidR="00313AD9" w:rsidRDefault="00E56DE9">
                  <w:pPr>
                    <w:rPr>
                      <w:noProof/>
                    </w:rPr>
                  </w:pPr>
                  <w:r>
                    <w:t>省</w:t>
                  </w:r>
                  <w:r>
                    <w:t>/</w:t>
                  </w:r>
                  <w:r>
                    <w:t>自治区</w:t>
                  </w:r>
                  <w:r>
                    <w:t>/</w:t>
                  </w:r>
                  <w:r>
                    <w:t>直辖市，市</w:t>
                  </w:r>
                  <w:r>
                    <w:t>/</w:t>
                  </w:r>
                  <w:r>
                    <w:t>县，邮政编码</w:t>
                  </w:r>
                </w:p>
              </w:txbxContent>
            </v:textbox>
            <w10:wrap type="topAndBottom" anchorx="page" anchory="page"/>
          </v:shape>
        </w:pict>
      </w:r>
      <w:sdt>
        <w:sdtPr>
          <w:id w:val="-1778626863"/>
          <w:placeholder>
            <w:docPart w:val="2C450E5E0ADEA64BA32B1303847CBE48"/>
          </w:placeholder>
          <w:temporary/>
          <w:showingPlcHdr/>
        </w:sdtPr>
        <w:sdtEndPr/>
        <w:sdtContent>
          <w:r>
            <w:rPr>
              <w:noProof/>
            </w:rPr>
            <w:t>地址</w:t>
          </w:r>
          <w:r>
            <w:rPr>
              <w:noProof/>
            </w:rPr>
            <w:t xml:space="preserve"> | </w:t>
          </w:r>
          <w:r>
            <w:rPr>
              <w:noProof/>
            </w:rPr>
            <w:t>省</w:t>
          </w:r>
          <w:r>
            <w:rPr>
              <w:noProof/>
            </w:rPr>
            <w:t>/</w:t>
          </w:r>
          <w:r>
            <w:rPr>
              <w:noProof/>
            </w:rPr>
            <w:t>自治区</w:t>
          </w:r>
          <w:r>
            <w:rPr>
              <w:noProof/>
            </w:rPr>
            <w:t>/</w:t>
          </w:r>
          <w:r>
            <w:rPr>
              <w:noProof/>
            </w:rPr>
            <w:t>直辖市，市</w:t>
          </w:r>
          <w:r>
            <w:rPr>
              <w:noProof/>
            </w:rPr>
            <w:t>/</w:t>
          </w:r>
          <w:r>
            <w:rPr>
              <w:noProof/>
            </w:rPr>
            <w:t>县，邮政编码</w:t>
          </w:r>
          <w:r>
            <w:rPr>
              <w:noProof/>
            </w:rPr>
            <w:br/>
          </w:r>
          <w:r>
            <w:rPr>
              <w:noProof/>
            </w:rPr>
            <w:t>电话</w:t>
          </w:r>
          <w:r>
            <w:rPr>
              <w:noProof/>
            </w:rPr>
            <w:t xml:space="preserve"> | </w:t>
          </w:r>
          <w:r>
            <w:rPr>
              <w:noProof/>
            </w:rPr>
            <w:t>电子邮件</w:t>
          </w:r>
        </w:sdtContent>
      </w:sdt>
      <w:r>
        <w:t xml:space="preserve"> </w:t>
      </w:r>
    </w:p>
    <w:sectPr w:rsidR="00313AD9">
      <w:headerReference w:type="default" r:id="rId11"/>
      <w:pgSz w:w="11907" w:h="1683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298CAEC" w14:textId="77777777" w:rsidR="00E56DE9" w:rsidRDefault="00E56DE9">
      <w:pPr>
        <w:spacing w:after="0" w:line="240" w:lineRule="auto"/>
      </w:pPr>
      <w:r>
        <w:separator/>
      </w:r>
    </w:p>
  </w:endnote>
  <w:endnote w:type="continuationSeparator" w:id="0">
    <w:p w14:paraId="3F0C438B" w14:textId="77777777" w:rsidR="00E56DE9" w:rsidRDefault="00E5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B2FCCE1" w14:textId="77777777" w:rsidR="00E56DE9" w:rsidRDefault="00E56DE9">
      <w:pPr>
        <w:spacing w:after="0" w:line="240" w:lineRule="auto"/>
      </w:pPr>
      <w:r>
        <w:separator/>
      </w:r>
    </w:p>
  </w:footnote>
  <w:footnote w:type="continuationSeparator" w:id="0">
    <w:p w14:paraId="7B57D131" w14:textId="77777777" w:rsidR="00E56DE9" w:rsidRDefault="00E5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4606BB" w14:textId="77777777" w:rsidR="00313AD9" w:rsidRDefault="00E56DE9">
        <w:pPr>
          <w:pStyle w:val="af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7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CC"/>
    <w:rsid w:val="009167CC"/>
    <w:rsid w:val="00E5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EBD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23948" w:themeColor="text2" w:themeTint="E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2DBF"/>
    <w:pPr>
      <w:spacing w:line="276" w:lineRule="auto"/>
    </w:pPr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标题字符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sz w:val="32"/>
    </w:rPr>
  </w:style>
  <w:style w:type="character" w:customStyle="1" w:styleId="a6">
    <w:name w:val="副标题字符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日期字符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iCs/>
      <w:sz w:val="28"/>
    </w:rPr>
  </w:style>
  <w:style w:type="paragraph" w:styleId="ab">
    <w:name w:val="Quote"/>
    <w:basedOn w:val="a"/>
    <w:link w:val="ac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ac">
    <w:name w:val="引用字符"/>
    <w:basedOn w:val="a0"/>
    <w:link w:val="ab"/>
    <w:uiPriority w:val="29"/>
    <w:rPr>
      <w:i/>
      <w:iCs/>
      <w:sz w:val="28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ad">
    <w:name w:val="Intense Quote"/>
    <w:basedOn w:val="a"/>
    <w:link w:val="ae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ae">
    <w:name w:val="明显引用字符"/>
    <w:basedOn w:val="a0"/>
    <w:link w:val="ad"/>
    <w:uiPriority w:val="30"/>
    <w:rPr>
      <w:b/>
      <w:i/>
      <w:iCs/>
      <w:sz w:val="28"/>
    </w:rPr>
  </w:style>
  <w:style w:type="paragraph" w:customStyle="1" w:styleId="af">
    <w:name w:val="收件人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f0">
    <w:name w:val="地址"/>
    <w:basedOn w:val="a"/>
    <w:uiPriority w:val="10"/>
    <w:qFormat/>
    <w:pPr>
      <w:ind w:left="2880"/>
      <w:contextualSpacing/>
    </w:pPr>
  </w:style>
  <w:style w:type="paragraph" w:customStyle="1" w:styleId="af1">
    <w:name w:val="联系信息"/>
    <w:basedOn w:val="a"/>
    <w:uiPriority w:val="10"/>
    <w:qFormat/>
    <w:pPr>
      <w:contextualSpacing/>
    </w:pPr>
  </w:style>
  <w:style w:type="paragraph" w:customStyle="1" w:styleId="af2">
    <w:name w:val="公司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3">
    <w:name w:val="Balloon Text"/>
    <w:basedOn w:val="a"/>
    <w:link w:val="af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Pr>
      <w:rFonts w:ascii="Segoe UI" w:hAnsi="Segoe UI" w:cs="Segoe UI"/>
      <w:sz w:val="18"/>
      <w:szCs w:val="18"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paragraph" w:customStyle="1" w:styleId="af9">
    <w:name w:val="简介"/>
    <w:basedOn w:val="a"/>
    <w:link w:val="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Char">
    <w:name w:val="简介 Char"/>
    <w:basedOn w:val="a0"/>
    <w:link w:val="af9"/>
    <w:uiPriority w:val="3"/>
    <w:rPr>
      <w:sz w:val="28"/>
      <w:lang w:eastAsia="en-US"/>
    </w:rPr>
  </w:style>
  <w:style w:type="paragraph" w:styleId="afa">
    <w:name w:val="Document Map"/>
    <w:basedOn w:val="a"/>
    <w:link w:val="afb"/>
    <w:uiPriority w:val="99"/>
    <w:semiHidden/>
    <w:unhideWhenUsed/>
    <w:rsid w:val="009167CC"/>
    <w:rPr>
      <w:rFonts w:ascii="宋体" w:eastAsia="宋体"/>
      <w:sz w:val="24"/>
      <w:szCs w:val="24"/>
    </w:rPr>
  </w:style>
  <w:style w:type="character" w:customStyle="1" w:styleId="afb">
    <w:name w:val="文档结构图字符"/>
    <w:basedOn w:val="a0"/>
    <w:link w:val="afa"/>
    <w:uiPriority w:val="99"/>
    <w:semiHidden/>
    <w:rsid w:val="009167CC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aron/Library/Containers/com.microsoft.Word/Data/Library/Caches/2052/TM10002088/&#26032;&#38395;&#312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1F5D24142B874DB7982071C4EA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EBC8ED-3C05-8345-A80C-745FECFB5AF1}"/>
      </w:docPartPr>
      <w:docPartBody>
        <w:p w:rsidR="00000000" w:rsidRDefault="0039286C">
          <w:pPr>
            <w:pStyle w:val="A31F5D24142B874DB7982071C4EA5590"/>
          </w:pPr>
          <w:r>
            <w:t>要立即开始，只需点击任何占位符文本（例如此文本）并开始键入即可。</w:t>
          </w:r>
        </w:p>
      </w:docPartBody>
    </w:docPart>
    <w:docPart>
      <w:docPartPr>
        <w:name w:val="028D8AE3E5C247479638F87BBD2D7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FDD071-58CF-F341-9CAA-D6EE91048124}"/>
      </w:docPartPr>
      <w:docPartBody>
        <w:p w:rsidR="00000000" w:rsidRDefault="0039286C">
          <w:pPr>
            <w:pStyle w:val="028D8AE3E5C247479638F87BBD2D7280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docPartBody>
    </w:docPart>
    <w:docPart>
      <w:docPartPr>
        <w:name w:val="DD21CA97BCF33542AAC8E040917CE1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40E007-101B-6A43-920A-AFE3D689B65C}"/>
      </w:docPartPr>
      <w:docPartBody>
        <w:p w:rsidR="00000000" w:rsidRDefault="0039286C">
          <w:pPr>
            <w:pStyle w:val="DD21CA97BCF33542AAC8E040917CE104"/>
          </w:pPr>
          <w:r>
            <w:t>在计算机、平板电脑或手机上使用</w:t>
          </w:r>
          <w:r>
            <w:t xml:space="preserve"> Word </w:t>
          </w:r>
          <w:r>
            <w:t>查看和编辑此新闻稿。在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docPartBody>
    </w:docPart>
    <w:docPart>
      <w:docPartPr>
        <w:name w:val="1F2CBAD4A65DC64FB0E254EE41A919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20E6D5-3F5D-DE4E-8C35-31F135ABFF15}"/>
      </w:docPartPr>
      <w:docPartBody>
        <w:p w:rsidR="00000000" w:rsidRDefault="0039286C">
          <w:pPr>
            <w:pStyle w:val="1F2CBAD4A65DC64FB0E254EE41A919C6"/>
          </w:pPr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docPartBody>
    </w:docPart>
    <w:docPart>
      <w:docPartPr>
        <w:name w:val="AD986CB7C4B4BE428E0E537D32F33A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D4856-4B71-234D-9930-07A397EB84F7}"/>
      </w:docPartPr>
      <w:docPartBody>
        <w:p w:rsidR="00000000" w:rsidRDefault="0039286C">
          <w:pPr>
            <w:pStyle w:val="AD986CB7C4B4BE428E0E537D32F33A04"/>
          </w:pPr>
          <w:r>
            <w:t>认为如此精美的文档很难设置格式？其实不然！此新闻稿使用样式，因此您点击即可应用所需格式。</w:t>
          </w:r>
        </w:p>
      </w:docPartBody>
    </w:docPart>
    <w:docPart>
      <w:docPartPr>
        <w:name w:val="D8633DF3AE822949916E1B37D4ECE1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852708-06B6-9A47-856F-F4610F991A67}"/>
      </w:docPartPr>
      <w:docPartBody>
        <w:p w:rsidR="00000000" w:rsidRDefault="0039286C">
          <w:pPr>
            <w:pStyle w:val="D8633DF3AE822949916E1B37D4ECE1B7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docPartBody>
    </w:docPart>
    <w:docPart>
      <w:docPartPr>
        <w:name w:val="0E0DD6AA39F0A64C83AFEEB90B785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61EFE-AE93-8A44-B4D6-F7DD8C84E5A8}"/>
      </w:docPartPr>
      <w:docPartBody>
        <w:p w:rsidR="00000000" w:rsidRDefault="0039286C">
          <w:pPr>
            <w:pStyle w:val="0E0DD6AA39F0A64C83AFEEB90B78531D"/>
          </w:pPr>
          <w:r>
            <w:t>标题</w:t>
          </w:r>
          <w:r>
            <w:t xml:space="preserve"> 2</w:t>
          </w:r>
        </w:p>
      </w:docPartBody>
    </w:docPart>
    <w:docPart>
      <w:docPartPr>
        <w:name w:val="F8BDFD095B85DB418FCDC44D196087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1D6544-D971-5342-A4B6-50D7CAE88B41}"/>
      </w:docPartPr>
      <w:docPartBody>
        <w:p w:rsidR="00000000" w:rsidRDefault="0039286C">
          <w:pPr>
            <w:pStyle w:val="F8BDFD095B85DB418FCDC44D19608798"/>
          </w:pPr>
          <w:r>
            <w:t>在</w:t>
          </w:r>
          <w:r>
            <w:t>“</w:t>
          </w:r>
          <w:r>
            <w:t>开始</w:t>
          </w:r>
          <w:r>
            <w:t>”</w:t>
          </w:r>
          <w:r>
            <w:t>选项卡上，查看</w:t>
          </w:r>
          <w:r>
            <w:t>“</w:t>
          </w:r>
          <w:r>
            <w:t>样式</w:t>
          </w:r>
          <w:r>
            <w:t>”</w:t>
          </w:r>
          <w:r>
            <w:t>以获取您在此文档中看到的任何文本格式。例如，此段落使用</w:t>
          </w:r>
          <w:r>
            <w:t>“</w:t>
          </w:r>
          <w:r>
            <w:t>正文</w:t>
          </w:r>
          <w:r>
            <w:t>”</w:t>
          </w:r>
          <w:r>
            <w:t>样式。</w:t>
          </w:r>
        </w:p>
      </w:docPartBody>
    </w:docPart>
    <w:docPart>
      <w:docPartPr>
        <w:name w:val="98E27204725E33409CC5990B7E9D46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49349-34F9-9C48-8D55-5EBB286A2BBA}"/>
      </w:docPartPr>
      <w:docPartBody>
        <w:p w:rsidR="00000000" w:rsidRDefault="0039286C">
          <w:pPr>
            <w:pStyle w:val="98E27204725E33409CC5990B7E9D46D2"/>
          </w:pPr>
          <w:r>
            <w:t>标题</w:t>
          </w:r>
          <w:r>
            <w:t xml:space="preserve"> 2</w:t>
          </w:r>
        </w:p>
      </w:docPartBody>
    </w:docPart>
    <w:docPart>
      <w:docPartPr>
        <w:name w:val="59261D27F68AD540B06891A56BB7B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357869-88D5-D146-9F0D-B6896CFD850D}"/>
      </w:docPartPr>
      <w:docPartBody>
        <w:p w:rsidR="00000000" w:rsidRDefault="0039286C">
          <w:pPr>
            <w:pStyle w:val="59261D27F68AD540B06891A56BB7BC40"/>
          </w:pPr>
          <w:r>
            <w:t>在</w:t>
          </w:r>
          <w:r>
            <w:t>“</w:t>
          </w:r>
          <w:r>
            <w:t>开始</w:t>
          </w:r>
          <w:r>
            <w:t>”</w:t>
          </w:r>
          <w:r>
            <w:t>选项卡上，查看</w:t>
          </w:r>
          <w:r>
            <w:t>“</w:t>
          </w:r>
          <w:r>
            <w:t>样式</w:t>
          </w:r>
          <w:r>
            <w:t>”</w:t>
          </w:r>
          <w:r>
            <w:t>以获取您在此文档中看到的任何文本格式。例如，此段落使用</w:t>
          </w:r>
          <w:r>
            <w:t>“</w:t>
          </w:r>
          <w:r>
            <w:t>正文</w:t>
          </w:r>
          <w:r>
            <w:t>”</w:t>
          </w:r>
          <w:r>
            <w:t>样式。</w:t>
          </w:r>
        </w:p>
      </w:docPartBody>
    </w:docPart>
    <w:docPart>
      <w:docPartPr>
        <w:name w:val="42AD7D0376CBEA4A88323F3C2023A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D885D-DD3D-BC45-B97E-343125BBAFCC}"/>
      </w:docPartPr>
      <w:docPartBody>
        <w:p w:rsidR="00000000" w:rsidRDefault="0039286C">
          <w:pPr>
            <w:pStyle w:val="42AD7D0376CBEA4A88323F3C2023ABA4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docPartBody>
    </w:docPart>
    <w:docPart>
      <w:docPartPr>
        <w:name w:val="2C450E5E0ADEA64BA32B1303847CBE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668A3-0B37-0649-BC3B-AF12C4D77747}"/>
      </w:docPartPr>
      <w:docPartBody>
        <w:p w:rsidR="00000000" w:rsidRDefault="0039286C">
          <w:pPr>
            <w:pStyle w:val="2C450E5E0ADEA64BA32B1303847CBE48"/>
          </w:pPr>
          <w:r>
            <w:rPr>
              <w:noProof/>
            </w:rPr>
            <w:t>地址</w:t>
          </w:r>
          <w:r>
            <w:rPr>
              <w:noProof/>
            </w:rPr>
            <w:t xml:space="preserve"> | </w:t>
          </w:r>
          <w:r>
            <w:rPr>
              <w:noProof/>
            </w:rPr>
            <w:t>省</w:t>
          </w:r>
          <w:r>
            <w:rPr>
              <w:noProof/>
            </w:rPr>
            <w:t>/</w:t>
          </w:r>
          <w:r>
            <w:rPr>
              <w:noProof/>
            </w:rPr>
            <w:t>自治区</w:t>
          </w:r>
          <w:r>
            <w:rPr>
              <w:noProof/>
            </w:rPr>
            <w:t>/</w:t>
          </w:r>
          <w:r>
            <w:rPr>
              <w:noProof/>
            </w:rPr>
            <w:t>直辖市，市</w:t>
          </w:r>
          <w:r>
            <w:rPr>
              <w:noProof/>
            </w:rPr>
            <w:t>/</w:t>
          </w:r>
          <w:r>
            <w:rPr>
              <w:noProof/>
            </w:rPr>
            <w:t>县，邮政编码</w:t>
          </w:r>
          <w:r>
            <w:rPr>
              <w:noProof/>
            </w:rPr>
            <w:br/>
          </w:r>
          <w:r>
            <w:rPr>
              <w:noProof/>
            </w:rPr>
            <w:t>电话</w:t>
          </w:r>
          <w:r>
            <w:rPr>
              <w:noProof/>
            </w:rPr>
            <w:t xml:space="preserve"> | </w:t>
          </w:r>
          <w:r>
            <w:rPr>
              <w:noProof/>
            </w:rPr>
            <w:t>电子邮件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6C"/>
    <w:rsid w:val="0039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1F5D24142B874DB7982071C4EA5590">
    <w:name w:val="A31F5D24142B874DB7982071C4EA5590"/>
    <w:pPr>
      <w:widowControl w:val="0"/>
      <w:jc w:val="both"/>
    </w:pPr>
  </w:style>
  <w:style w:type="paragraph" w:customStyle="1" w:styleId="028D8AE3E5C247479638F87BBD2D7280">
    <w:name w:val="028D8AE3E5C247479638F87BBD2D7280"/>
    <w:pPr>
      <w:widowControl w:val="0"/>
      <w:jc w:val="both"/>
    </w:pPr>
  </w:style>
  <w:style w:type="paragraph" w:customStyle="1" w:styleId="DD21CA97BCF33542AAC8E040917CE104">
    <w:name w:val="DD21CA97BCF33542AAC8E040917CE104"/>
    <w:pPr>
      <w:widowControl w:val="0"/>
      <w:jc w:val="both"/>
    </w:pPr>
  </w:style>
  <w:style w:type="paragraph" w:customStyle="1" w:styleId="1F2CBAD4A65DC64FB0E254EE41A919C6">
    <w:name w:val="1F2CBAD4A65DC64FB0E254EE41A919C6"/>
    <w:pPr>
      <w:widowControl w:val="0"/>
      <w:jc w:val="both"/>
    </w:pPr>
  </w:style>
  <w:style w:type="paragraph" w:customStyle="1" w:styleId="AD986CB7C4B4BE428E0E537D32F33A04">
    <w:name w:val="AD986CB7C4B4BE428E0E537D32F33A04"/>
    <w:pPr>
      <w:widowControl w:val="0"/>
      <w:jc w:val="both"/>
    </w:pPr>
  </w:style>
  <w:style w:type="paragraph" w:customStyle="1" w:styleId="D8633DF3AE822949916E1B37D4ECE1B7">
    <w:name w:val="D8633DF3AE822949916E1B37D4ECE1B7"/>
    <w:pPr>
      <w:widowControl w:val="0"/>
      <w:jc w:val="both"/>
    </w:pPr>
  </w:style>
  <w:style w:type="paragraph" w:customStyle="1" w:styleId="0E0DD6AA39F0A64C83AFEEB90B78531D">
    <w:name w:val="0E0DD6AA39F0A64C83AFEEB90B78531D"/>
    <w:pPr>
      <w:widowControl w:val="0"/>
      <w:jc w:val="both"/>
    </w:pPr>
  </w:style>
  <w:style w:type="paragraph" w:customStyle="1" w:styleId="F8BDFD095B85DB418FCDC44D19608798">
    <w:name w:val="F8BDFD095B85DB418FCDC44D19608798"/>
    <w:pPr>
      <w:widowControl w:val="0"/>
      <w:jc w:val="both"/>
    </w:pPr>
  </w:style>
  <w:style w:type="paragraph" w:customStyle="1" w:styleId="98E27204725E33409CC5990B7E9D46D2">
    <w:name w:val="98E27204725E33409CC5990B7E9D46D2"/>
    <w:pPr>
      <w:widowControl w:val="0"/>
      <w:jc w:val="both"/>
    </w:pPr>
  </w:style>
  <w:style w:type="paragraph" w:customStyle="1" w:styleId="59261D27F68AD540B06891A56BB7BC40">
    <w:name w:val="59261D27F68AD540B06891A56BB7BC40"/>
    <w:pPr>
      <w:widowControl w:val="0"/>
      <w:jc w:val="both"/>
    </w:pPr>
  </w:style>
  <w:style w:type="paragraph" w:customStyle="1" w:styleId="42AD7D0376CBEA4A88323F3C2023ABA4">
    <w:name w:val="42AD7D0376CBEA4A88323F3C2023ABA4"/>
    <w:pPr>
      <w:widowControl w:val="0"/>
      <w:jc w:val="both"/>
    </w:pPr>
  </w:style>
  <w:style w:type="paragraph" w:customStyle="1" w:styleId="2C450E5E0ADEA64BA32B1303847CBE48">
    <w:name w:val="2C450E5E0ADEA64BA32B1303847CBE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新闻稿.dotx</Template>
  <TotalTime>1</TotalTime>
  <Pages>2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</cp:revision>
  <cp:lastPrinted>2014-12-16T20:29:00Z</cp:lastPrinted>
  <dcterms:created xsi:type="dcterms:W3CDTF">2016-11-08T09:11:00Z</dcterms:created>
  <dcterms:modified xsi:type="dcterms:W3CDTF">2016-11-08T09:12:00Z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